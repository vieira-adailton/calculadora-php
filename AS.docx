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38"/>
      </w:tblGrid>
      <w:tr w:rsidR="002C2CDD" w:rsidRPr="00FB0C48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FB0C48" w:rsidRDefault="00FB0EC9" w:rsidP="00523479">
            <w:pPr>
              <w:pStyle w:val="Iniciais"/>
              <w:rPr>
                <w:lang w:val="pt-BR"/>
              </w:rPr>
            </w:pPr>
            <w:r w:rsidRPr="00FB0C48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0A6DF" id="Grupo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3F1B79">
              <w:rPr>
                <w:lang w:val="pt-BR"/>
              </w:rPr>
              <w:t>AS</w:t>
            </w:r>
          </w:p>
          <w:p w:rsidR="00A50939" w:rsidRPr="00FB0C48" w:rsidRDefault="00F93B6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D2D839BDC9E6436ABA56761C5292BD2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FB0C48">
                  <w:rPr>
                    <w:lang w:val="pt-BR" w:bidi="pt-BR"/>
                  </w:rPr>
                  <w:t>Objetivo</w:t>
                </w:r>
              </w:sdtContent>
            </w:sdt>
          </w:p>
          <w:p w:rsidR="002C2CDD" w:rsidRPr="00FB0C48" w:rsidRDefault="00BE6B02" w:rsidP="00BE6B02">
            <w:pPr>
              <w:rPr>
                <w:lang w:val="pt-BR"/>
              </w:rPr>
            </w:pPr>
            <w:r>
              <w:rPr>
                <w:lang w:val="pt-BR"/>
              </w:rPr>
              <w:t>Auxiliar de Desenvolvimento de Sistemas</w:t>
            </w:r>
          </w:p>
          <w:p w:rsidR="002C2CDD" w:rsidRPr="00FB0C48" w:rsidRDefault="00F93B6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09A55F3257414C6D96C0C2045E1284E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Habilidades</w:t>
                </w:r>
              </w:sdtContent>
            </w:sdt>
          </w:p>
          <w:p w:rsidR="00741125" w:rsidRPr="00FB0C48" w:rsidRDefault="00BE6B02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Conhecimentos nas linguagens de programação </w:t>
            </w:r>
            <w:proofErr w:type="spellStart"/>
            <w:r>
              <w:rPr>
                <w:lang w:val="pt-BR"/>
              </w:rPr>
              <w:t>JavaScript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React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Native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TypeScript</w:t>
            </w:r>
            <w:proofErr w:type="spellEnd"/>
            <w:r>
              <w:rPr>
                <w:lang w:val="pt-BR"/>
              </w:rPr>
              <w:t>, C</w:t>
            </w:r>
            <w:r w:rsidR="00A12487">
              <w:rPr>
                <w:lang w:val="pt-BR"/>
              </w:rPr>
              <w:t>-SHARP</w:t>
            </w:r>
            <w:r>
              <w:rPr>
                <w:lang w:val="pt-BR"/>
              </w:rPr>
              <w:t>, MySQL, além da linguagem de marcação HTML, estilização CSS, em Sistemas Embarcados.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FB0C48" w:rsidRDefault="00F93B66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BB0B7FAD403F4B5BAA54B29335B3885B"/>
                      </w:placeholder>
                      <w15:appearance w15:val="hidden"/>
                    </w:sdtPr>
                    <w:sdtEndPr/>
                    <w:sdtContent>
                      <w:r w:rsidR="003F1B79">
                        <w:rPr>
                          <w:lang w:val="pt-BR"/>
                        </w:rPr>
                        <w:t xml:space="preserve">ADAILTON VIEIRA </w:t>
                      </w:r>
                      <w:bookmarkStart w:id="0" w:name="_GoBack"/>
                      <w:bookmarkEnd w:id="0"/>
                      <w:r w:rsidR="003F1B79">
                        <w:rPr>
                          <w:lang w:val="pt-BR"/>
                        </w:rPr>
                        <w:t>SANTOS</w:t>
                      </w:r>
                    </w:sdtContent>
                  </w:sdt>
                </w:p>
                <w:p w:rsidR="00906BEE" w:rsidRPr="00FB0C48" w:rsidRDefault="00F93B6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5E6D2CBABF04E56A5A3129872A036D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6B02">
                        <w:rPr>
                          <w:lang w:val="pt-BR"/>
                        </w:rPr>
                        <w:t>brasileiro, rua porto seguro - Diadema</w:t>
                      </w:r>
                    </w:sdtContent>
                  </w:sdt>
                  <w:r w:rsidR="00BE6B02">
                    <w:rPr>
                      <w:lang w:val="pt-BR"/>
                    </w:rPr>
                    <w:t>, 27 anos</w:t>
                  </w:r>
                </w:p>
              </w:tc>
            </w:tr>
          </w:tbl>
          <w:p w:rsidR="002C2CDD" w:rsidRPr="00FB0C48" w:rsidRDefault="00F93B66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xperiência:"/>
                <w:tag w:val="Experiência:"/>
                <w:id w:val="1217937480"/>
                <w:placeholder>
                  <w:docPart w:val="484BE733CA644F5D98558C5750BA48F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FB0C48">
                  <w:rPr>
                    <w:lang w:val="pt-BR" w:bidi="pt-BR"/>
                  </w:rPr>
                  <w:t>Experiência</w:t>
                </w:r>
              </w:sdtContent>
            </w:sdt>
          </w:p>
          <w:p w:rsidR="002C2CDD" w:rsidRPr="00FB0C48" w:rsidRDefault="00027CCC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ASSISTENTE LOGÍSTICO</w:t>
            </w:r>
            <w:r w:rsidR="002C2CDD" w:rsidRPr="00FB0C48">
              <w:rPr>
                <w:lang w:val="pt-BR" w:bidi="pt-BR"/>
              </w:rPr>
              <w:t> •</w:t>
            </w:r>
            <w:r>
              <w:rPr>
                <w:lang w:val="pt-BR" w:bidi="pt-BR"/>
              </w:rPr>
              <w:t xml:space="preserve"> CRIAFORMA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JULHO/24</w:t>
            </w:r>
            <w:r w:rsidR="002C2CDD" w:rsidRPr="00FB0C48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ATUALMENTE</w:t>
            </w:r>
          </w:p>
          <w:p w:rsidR="002C2CDD" w:rsidRPr="00FB0C48" w:rsidRDefault="00027CCC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Responsável pela carga e descarga de material, controle de estoque, inventário, entrada e saída de </w:t>
            </w:r>
            <w:proofErr w:type="gramStart"/>
            <w:r>
              <w:rPr>
                <w:lang w:val="pt-BR"/>
              </w:rPr>
              <w:t>notas</w:t>
            </w:r>
            <w:r w:rsidR="00E0154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fiscais</w:t>
            </w:r>
            <w:proofErr w:type="gramEnd"/>
            <w:r>
              <w:rPr>
                <w:lang w:val="pt-BR"/>
              </w:rPr>
              <w:t>.</w:t>
            </w:r>
          </w:p>
          <w:p w:rsidR="002C2CDD" w:rsidRPr="00FB0C48" w:rsidRDefault="00027CCC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AJUDANTE GERAL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SODRAMAR</w:t>
            </w:r>
            <w:r w:rsidR="002C2CDD"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JANEIRO/2023</w:t>
            </w:r>
            <w:r w:rsidR="002C2CDD" w:rsidRPr="00FB0C48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JULHO/2024</w:t>
            </w:r>
          </w:p>
          <w:p w:rsidR="002C2CDD" w:rsidRDefault="00027CCC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Operador de máquina de prensa, de injeção de alumínio, inspeção de qualidade. </w:t>
            </w:r>
          </w:p>
          <w:p w:rsidR="00027CCC" w:rsidRDefault="00027CCC" w:rsidP="00027CCC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AJUDANTE GERAL</w:t>
            </w:r>
            <w:r w:rsidRPr="00FB0C48">
              <w:rPr>
                <w:lang w:val="pt-BR" w:bidi="pt-BR"/>
              </w:rPr>
              <w:t> • </w:t>
            </w:r>
            <w:r>
              <w:rPr>
                <w:lang w:val="pt-BR" w:bidi="pt-BR"/>
              </w:rPr>
              <w:t xml:space="preserve">APIS </w:t>
            </w:r>
            <w:r>
              <w:rPr>
                <w:lang w:val="pt-BR"/>
              </w:rPr>
              <w:t>DELTA</w:t>
            </w:r>
            <w:r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MARÇO</w:t>
            </w:r>
            <w:r>
              <w:rPr>
                <w:lang w:val="pt-BR"/>
              </w:rPr>
              <w:t>/202</w:t>
            </w:r>
            <w:r>
              <w:rPr>
                <w:lang w:val="pt-BR"/>
              </w:rPr>
              <w:t>1</w:t>
            </w:r>
            <w:r w:rsidRPr="00FB0C48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SETEMBRO</w:t>
            </w:r>
            <w:r>
              <w:rPr>
                <w:lang w:val="pt-BR"/>
              </w:rPr>
              <w:t>/202</w:t>
            </w:r>
            <w:r>
              <w:rPr>
                <w:lang w:val="pt-BR"/>
              </w:rPr>
              <w:t>1</w:t>
            </w:r>
          </w:p>
          <w:p w:rsidR="00027CCC" w:rsidRDefault="00027CCC" w:rsidP="00E0154E">
            <w:pPr>
              <w:rPr>
                <w:lang w:val="pt-BR"/>
              </w:rPr>
            </w:pPr>
            <w:r>
              <w:rPr>
                <w:lang w:val="pt-BR"/>
              </w:rPr>
              <w:t xml:space="preserve">Operador de máquina de prensa, de injeção de alumínio, inspeção de qualidade. </w:t>
            </w:r>
          </w:p>
          <w:p w:rsidR="00027CCC" w:rsidRPr="00FB0C48" w:rsidRDefault="00027CCC" w:rsidP="00027CCC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operador</w:t>
            </w:r>
            <w:r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PRATIKKA</w:t>
            </w:r>
            <w:r w:rsidRPr="00FB0C48">
              <w:rPr>
                <w:lang w:val="pt-BR" w:bidi="pt-BR"/>
              </w:rPr>
              <w:t> • </w:t>
            </w:r>
            <w:r>
              <w:rPr>
                <w:lang w:val="pt-BR"/>
              </w:rPr>
              <w:t>ABRIL</w:t>
            </w:r>
            <w:r>
              <w:rPr>
                <w:lang w:val="pt-BR"/>
              </w:rPr>
              <w:t>/20</w:t>
            </w:r>
            <w:r>
              <w:rPr>
                <w:lang w:val="pt-BR"/>
              </w:rPr>
              <w:t>17</w:t>
            </w:r>
            <w:r w:rsidRPr="00FB0C48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J</w:t>
            </w:r>
            <w:r>
              <w:rPr>
                <w:lang w:val="pt-BR"/>
              </w:rPr>
              <w:t>ANEIRO</w:t>
            </w:r>
            <w:r>
              <w:rPr>
                <w:lang w:val="pt-BR"/>
              </w:rPr>
              <w:t>/202</w:t>
            </w:r>
            <w:r>
              <w:rPr>
                <w:lang w:val="pt-BR"/>
              </w:rPr>
              <w:t>0</w:t>
            </w:r>
          </w:p>
          <w:p w:rsidR="00027CCC" w:rsidRPr="00FB0C48" w:rsidRDefault="00027CCC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Operador de máquina de prensa, de injeção de alumínio, inspeção de qualidade. </w:t>
            </w:r>
          </w:p>
          <w:p w:rsidR="002C2CDD" w:rsidRPr="00FB0C48" w:rsidRDefault="00027CCC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 xml:space="preserve">FORMAÇÃO ACADÊMICA </w:t>
            </w:r>
          </w:p>
          <w:p w:rsidR="002C2CDD" w:rsidRDefault="00BE6B02" w:rsidP="00E0154E">
            <w:pPr>
              <w:pStyle w:val="Ttulo4"/>
              <w:rPr>
                <w:lang w:val="pt-BR" w:bidi="pt-BR"/>
              </w:rPr>
            </w:pPr>
            <w:r>
              <w:rPr>
                <w:lang w:val="pt-BR"/>
              </w:rPr>
              <w:t>Etec Juscelino kubistche</w:t>
            </w:r>
            <w:r>
              <w:rPr>
                <w:lang w:val="pt-BR"/>
              </w:rPr>
              <w:t>ck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desenvolvimento de sistemas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 w:bidi="pt-BR"/>
              </w:rPr>
              <w:t xml:space="preserve">cursando </w:t>
            </w:r>
          </w:p>
          <w:p w:rsidR="00E0154E" w:rsidRPr="00FB0C48" w:rsidRDefault="00E0154E" w:rsidP="00E0154E">
            <w:pPr>
              <w:pStyle w:val="Ttulo4"/>
              <w:rPr>
                <w:lang w:val="pt-BR"/>
              </w:rPr>
            </w:pPr>
          </w:p>
          <w:p w:rsidR="002C2CDD" w:rsidRPr="00FB0C48" w:rsidRDefault="00BE6B02" w:rsidP="00E0154E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e.e. prof riolando canno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ensino médio completo</w:t>
            </w:r>
            <w:r w:rsidR="002C2CDD" w:rsidRPr="00FB0C48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conclusão 2015</w:t>
            </w:r>
          </w:p>
          <w:p w:rsidR="00741125" w:rsidRPr="00FB0C48" w:rsidRDefault="00E0154E" w:rsidP="00027CCC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Cursos extracurriculares</w:t>
            </w:r>
          </w:p>
        </w:tc>
      </w:tr>
    </w:tbl>
    <w:p w:rsidR="00826A10" w:rsidRDefault="00027CCC" w:rsidP="00E22E87">
      <w:pPr>
        <w:pStyle w:val="SemEspaament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Inglês – </w:t>
      </w:r>
      <w:r w:rsidR="00E0154E">
        <w:rPr>
          <w:lang w:val="pt-BR"/>
        </w:rPr>
        <w:t>Nível</w:t>
      </w:r>
      <w:r>
        <w:rPr>
          <w:lang w:val="pt-BR"/>
        </w:rPr>
        <w:t xml:space="preserve"> Avan</w:t>
      </w:r>
      <w:r w:rsidR="00E0154E">
        <w:rPr>
          <w:lang w:val="pt-BR"/>
        </w:rPr>
        <w:t xml:space="preserve">çado </w:t>
      </w:r>
      <w:r w:rsidR="00A12487">
        <w:rPr>
          <w:lang w:val="pt-BR"/>
        </w:rPr>
        <w:t>–</w:t>
      </w:r>
      <w:r w:rsidR="00E0154E">
        <w:rPr>
          <w:lang w:val="pt-BR"/>
        </w:rPr>
        <w:t xml:space="preserve"> AUTODIDATA</w:t>
      </w:r>
    </w:p>
    <w:p w:rsidR="00A12487" w:rsidRPr="00FB0C48" w:rsidRDefault="00A12487" w:rsidP="00E22E87">
      <w:pPr>
        <w:pStyle w:val="SemEspaamento"/>
        <w:rPr>
          <w:lang w:val="pt-BR"/>
        </w:rPr>
      </w:pPr>
    </w:p>
    <w:p w:rsidR="00027CCC" w:rsidRDefault="00027CCC" w:rsidP="00826A1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Net – WEB DESIGN – CONCLUSÃO 2010</w:t>
      </w:r>
    </w:p>
    <w:p w:rsidR="00E0154E" w:rsidRPr="00FB0C48" w:rsidRDefault="00E0154E" w:rsidP="00826A10">
      <w:pPr>
        <w:rPr>
          <w:lang w:val="pt-BR"/>
        </w:rPr>
      </w:pPr>
    </w:p>
    <w:sectPr w:rsidR="00E0154E" w:rsidRPr="00FB0C48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B66" w:rsidRDefault="00F93B66" w:rsidP="00713050">
      <w:pPr>
        <w:spacing w:line="240" w:lineRule="auto"/>
      </w:pPr>
      <w:r>
        <w:separator/>
      </w:r>
    </w:p>
  </w:endnote>
  <w:endnote w:type="continuationSeparator" w:id="0">
    <w:p w:rsidR="00F93B66" w:rsidRDefault="00F93B6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A3DF1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4799866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1EAB58E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9058C2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1F9ACA0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:rsidTr="00826A10">
      <w:sdt>
        <w:sdtPr>
          <w:rPr>
            <w:lang w:val="pt-BR"/>
          </w:rPr>
          <w:id w:val="2059505472"/>
          <w:placeholder>
            <w:docPart w:val="1DF129E47B3441A48D9F3934A204040A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placeholder>
            <w:docPart w:val="6B0D05105B2F440FBF9CF314D818EF61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placeholder>
            <w:docPart w:val="81BB4835709342D4B99EF3BD7E79A131"/>
          </w:placeholder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placeholder>
            <w:docPart w:val="F17AFAF43E974ED5AFF5B6237EE59356"/>
          </w:placeholder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0"/>
      <w:gridCol w:w="2630"/>
      <w:gridCol w:w="2631"/>
      <w:gridCol w:w="2631"/>
    </w:tblGrid>
    <w:tr w:rsidR="00217980" w:rsidRPr="00FB0C48" w:rsidTr="00395150">
      <w:trPr>
        <w:trHeight w:val="770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37CFF555" wp14:editId="5EADE0DC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 descr="Ícone de email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641231" id="Grupo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BsLUo8gggAAOc5AAAO&#10;AAAAAAAAAAAAAAAAAC4CAABkcnMvZTJvRG9jLnhtbFBLAQItABQABgAIAAAAIQBoRxvQ2AAAAAMB&#10;AAAPAAAAAAAAAAAAAAAAANwKAABkcnMvZG93bnJldi54bWxQSwUGAAAAAAQABADzAAAA4Q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alt="Ícone de email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395150">
          <w:pPr>
            <w:pStyle w:val="Rodap"/>
            <w:jc w:val="left"/>
            <w:rPr>
              <w:lang w:val="pt-BR"/>
            </w:rPr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39515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024A246" wp14:editId="18720F41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o telefone" descr="Ícone do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D4FFA4" id="Grupo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EpZ+OCcEQAAhF4AAA4AAAAAAAAA&#10;AAAAAAAALgIAAGRycy9lMm9Eb2MueG1sUEsBAi0AFAAGAAgAAAAhAGhHG9DYAAAAAwEAAA8AAAAA&#10;AAAAAAAAAAAA9hMAAGRycy9kb3ducmV2LnhtbFBLBQYAAAAABAAEAPMAAAD7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o telefone" o:spid="_x0000_s1028" alt="Ícone do telefone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FB0C48" w:rsidRDefault="00217980" w:rsidP="00217980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6D0DBDE" wp14:editId="1394E902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o LinkedIn" descr="Ícone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00D0747" id="Grupo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gtwGuxYSAAC7ZAAA&#10;DgAAAAAAAAAAAAAAAAAuAgAAZHJzL2Uyb0RvYy54bWxQSwECLQAUAAYACAAAACEAaEcb0NgAAAAD&#10;AQAADwAAAAAAAAAAAAAAAABwFAAAZHJzL2Rvd25yZXYueG1sUEsFBgAAAAAEAAQA8wAAAHUVAAAA&#10;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alt="Ícone do LinkedI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FB0C4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FB0C48" w:rsidRDefault="00395150" w:rsidP="003C5528">
          <w:pPr>
            <w:pStyle w:val="Rodap"/>
            <w:rPr>
              <w:lang w:val="pt-BR"/>
            </w:rPr>
          </w:pPr>
          <w:r>
            <w:rPr>
              <w:lang w:val="pt-BR"/>
            </w:rPr>
            <w:t>santos.adailton@outlook.com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FB0C48" w:rsidRDefault="00811117" w:rsidP="00217980">
          <w:pPr>
            <w:pStyle w:val="Rodap"/>
            <w:rPr>
              <w:lang w:val="pt-BR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FB0C48" w:rsidRDefault="00395150" w:rsidP="00217980">
          <w:pPr>
            <w:pStyle w:val="Rodap"/>
            <w:rPr>
              <w:lang w:val="pt-BR"/>
            </w:rPr>
          </w:pPr>
          <w:r>
            <w:rPr>
              <w:lang w:val="pt-BR"/>
            </w:rPr>
            <w:t>11946805767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FB0C48" w:rsidRDefault="00A12487" w:rsidP="00217980">
          <w:pPr>
            <w:pStyle w:val="Rodap"/>
            <w:rPr>
              <w:lang w:val="pt-BR"/>
            </w:rPr>
          </w:pPr>
          <w:r>
            <w:rPr>
              <w:lang w:val="pt-BR"/>
            </w:rPr>
            <w:t>LINKEDIN.COM/VIEIRA-ADAILTON</w:t>
          </w:r>
        </w:p>
      </w:tc>
    </w:tr>
  </w:tbl>
  <w:p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B66" w:rsidRDefault="00F93B66" w:rsidP="00713050">
      <w:pPr>
        <w:spacing w:line="240" w:lineRule="auto"/>
      </w:pPr>
      <w:r>
        <w:separator/>
      </w:r>
    </w:p>
  </w:footnote>
  <w:footnote w:type="continuationSeparator" w:id="0">
    <w:p w:rsidR="00F93B66" w:rsidRDefault="00F93B6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FB0C48" w:rsidRDefault="00F93B66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FB0C48" w:rsidRDefault="00F93B66" w:rsidP="001A5CA9">
                <w:pPr>
                  <w:pStyle w:val="Ttulo1"/>
                  <w:outlineLvl w:val="0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81626A890CDB4BF39287A296D85F03AD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:rsidR="001A5CA9" w:rsidRPr="00FB0C48" w:rsidRDefault="001A5CA9" w:rsidP="001A5CA9">
                <w:pPr>
                  <w:pStyle w:val="Ttulo2"/>
                  <w:outlineLvl w:val="1"/>
                  <w:rPr>
                    <w:lang w:val="pt-BR"/>
                  </w:rPr>
                </w:pPr>
              </w:p>
            </w:tc>
          </w:tr>
        </w:tbl>
        <w:p w:rsidR="001A5CA9" w:rsidRPr="00FB0C48" w:rsidRDefault="001A5CA9" w:rsidP="001A5CA9">
          <w:pPr>
            <w:rPr>
              <w:lang w:val="pt-BR"/>
            </w:rPr>
          </w:pPr>
        </w:p>
      </w:tc>
    </w:tr>
  </w:tbl>
  <w:p w:rsidR="00217980" w:rsidRPr="00FB0C48" w:rsidRDefault="00FB0EC9" w:rsidP="001A5CA9">
    <w:pPr>
      <w:pStyle w:val="Cabealho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88FD2D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79"/>
    <w:rsid w:val="00027CCC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5150"/>
    <w:rsid w:val="003C5528"/>
    <w:rsid w:val="003D03E5"/>
    <w:rsid w:val="003F1B79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12487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BE6B02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E0154E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93B66"/>
    <w:rsid w:val="00FB0C4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1064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D839BDC9E6436ABA56761C5292BD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2EA6FD-25DF-44D5-9A81-CEC25B0AA787}"/>
      </w:docPartPr>
      <w:docPartBody>
        <w:p w:rsidR="00000000" w:rsidRDefault="00640D04">
          <w:pPr>
            <w:pStyle w:val="D2D839BDC9E6436ABA56761C5292BD26"/>
          </w:pPr>
          <w:r w:rsidRPr="00FB0C48">
            <w:rPr>
              <w:lang w:bidi="pt-BR"/>
            </w:rPr>
            <w:t>Objetivo</w:t>
          </w:r>
        </w:p>
      </w:docPartBody>
    </w:docPart>
    <w:docPart>
      <w:docPartPr>
        <w:name w:val="09A55F3257414C6D96C0C2045E1284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0C79-9932-4D53-A570-27A144D9F319}"/>
      </w:docPartPr>
      <w:docPartBody>
        <w:p w:rsidR="00000000" w:rsidRDefault="00640D04">
          <w:pPr>
            <w:pStyle w:val="09A55F3257414C6D96C0C2045E1284ED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BB0B7FAD403F4B5BAA54B29335B388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0E9641-475D-458B-BD50-893862B1CFB2}"/>
      </w:docPartPr>
      <w:docPartBody>
        <w:p w:rsidR="00000000" w:rsidRDefault="00640D04">
          <w:pPr>
            <w:pStyle w:val="BB0B7FAD403F4B5BAA54B29335B3885B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45E6D2CBABF04E56A5A3129872A036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4C5F64-52CD-44BD-81F8-2DB0BED19EE1}"/>
      </w:docPartPr>
      <w:docPartBody>
        <w:p w:rsidR="00000000" w:rsidRDefault="00640D04">
          <w:pPr>
            <w:pStyle w:val="45E6D2CBABF04E56A5A3129872A036D3"/>
          </w:pPr>
          <w:r w:rsidRPr="00FB0C48">
            <w:rPr>
              <w:lang w:bidi="pt-BR"/>
            </w:rPr>
            <w:t>Profissão ou Setor</w:t>
          </w:r>
        </w:p>
      </w:docPartBody>
    </w:docPart>
    <w:docPart>
      <w:docPartPr>
        <w:name w:val="484BE733CA644F5D98558C5750BA48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B133AF-61C5-446B-9E8E-EDF1C5F8F107}"/>
      </w:docPartPr>
      <w:docPartBody>
        <w:p w:rsidR="00000000" w:rsidRDefault="00640D04">
          <w:pPr>
            <w:pStyle w:val="484BE733CA644F5D98558C5750BA48FF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81626A890CDB4BF39287A296D85F03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C4B8E2-6E96-4DE2-AEAC-E6728C548CEE}"/>
      </w:docPartPr>
      <w:docPartBody>
        <w:p w:rsidR="00000000" w:rsidRDefault="00640D04">
          <w:pPr>
            <w:pStyle w:val="81626A890CDB4BF39287A296D85F03AD"/>
          </w:pPr>
          <w:r w:rsidRPr="00FB0C48">
            <w:rPr>
              <w:lang w:bidi="pt-BR"/>
            </w:rPr>
            <w:t>Escola</w:t>
          </w:r>
        </w:p>
      </w:docPartBody>
    </w:docPart>
    <w:docPart>
      <w:docPartPr>
        <w:name w:val="1DF129E47B3441A48D9F3934A2040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28DC9-D8FC-4BA1-8019-DE6AE59378EA}"/>
      </w:docPartPr>
      <w:docPartBody>
        <w:p w:rsidR="00000000" w:rsidRDefault="004A2E38" w:rsidP="004A2E38">
          <w:pPr>
            <w:pStyle w:val="1DF129E47B3441A48D9F3934A204040A"/>
          </w:pPr>
          <w:r w:rsidRPr="00FB0C48">
            <w:rPr>
              <w:lang w:bidi="pt-BR"/>
            </w:rPr>
            <w:t>Experiência</w:t>
          </w:r>
        </w:p>
      </w:docPartBody>
    </w:docPart>
    <w:docPart>
      <w:docPartPr>
        <w:name w:val="6B0D05105B2F440FBF9CF314D818E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D7F878-A75A-49DB-9E25-C7C3A92D2702}"/>
      </w:docPartPr>
      <w:docPartBody>
        <w:p w:rsidR="00000000" w:rsidRDefault="004A2E38" w:rsidP="004A2E38">
          <w:pPr>
            <w:pStyle w:val="6B0D05105B2F440FBF9CF314D818EF61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81BB4835709342D4B99EF3BD7E79A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02E30-6B34-4327-B90D-9B3614B03AF6}"/>
      </w:docPartPr>
      <w:docPartBody>
        <w:p w:rsidR="00000000" w:rsidRDefault="004A2E38" w:rsidP="004A2E38">
          <w:pPr>
            <w:pStyle w:val="81BB4835709342D4B99EF3BD7E79A131"/>
          </w:pPr>
          <w:r w:rsidRPr="00FB0C48">
            <w:rPr>
              <w:lang w:bidi="pt-BR"/>
            </w:rPr>
            <w:t>Habilidades</w:t>
          </w:r>
        </w:p>
      </w:docPartBody>
    </w:docPart>
    <w:docPart>
      <w:docPartPr>
        <w:name w:val="F17AFAF43E974ED5AFF5B6237EE593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13D3DC-A329-4913-AB1C-8CADD7328104}"/>
      </w:docPartPr>
      <w:docPartBody>
        <w:p w:rsidR="00000000" w:rsidRDefault="004A2E38" w:rsidP="004A2E38">
          <w:pPr>
            <w:pStyle w:val="F17AFAF43E974ED5AFF5B6237EE59356"/>
          </w:pPr>
          <w:r w:rsidRPr="00FB0C48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38"/>
    <w:rsid w:val="004A2E38"/>
    <w:rsid w:val="0064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B92CCB5279D4DDD8E5813EEF6C07CCE">
    <w:name w:val="BB92CCB5279D4DDD8E5813EEF6C07CCE"/>
  </w:style>
  <w:style w:type="paragraph" w:customStyle="1" w:styleId="D2D839BDC9E6436ABA56761C5292BD26">
    <w:name w:val="D2D839BDC9E6436ABA56761C5292BD26"/>
  </w:style>
  <w:style w:type="paragraph" w:customStyle="1" w:styleId="2F809005D4034491BDFFE513CE57ED72">
    <w:name w:val="2F809005D4034491BDFFE513CE57ED72"/>
  </w:style>
  <w:style w:type="paragraph" w:customStyle="1" w:styleId="09A55F3257414C6D96C0C2045E1284ED">
    <w:name w:val="09A55F3257414C6D96C0C2045E1284ED"/>
  </w:style>
  <w:style w:type="paragraph" w:customStyle="1" w:styleId="54A8F7E6779346B7BF06757B99E87A35">
    <w:name w:val="54A8F7E6779346B7BF06757B99E87A35"/>
  </w:style>
  <w:style w:type="paragraph" w:customStyle="1" w:styleId="BB0B7FAD403F4B5BAA54B29335B3885B">
    <w:name w:val="BB0B7FAD403F4B5BAA54B29335B3885B"/>
  </w:style>
  <w:style w:type="paragraph" w:customStyle="1" w:styleId="45E6D2CBABF04E56A5A3129872A036D3">
    <w:name w:val="45E6D2CBABF04E56A5A3129872A036D3"/>
  </w:style>
  <w:style w:type="paragraph" w:customStyle="1" w:styleId="D7B123C911364692B57950B3A6E75ADA">
    <w:name w:val="D7B123C911364692B57950B3A6E75ADA"/>
  </w:style>
  <w:style w:type="paragraph" w:customStyle="1" w:styleId="484BE733CA644F5D98558C5750BA48FF">
    <w:name w:val="484BE733CA644F5D98558C5750BA48FF"/>
  </w:style>
  <w:style w:type="paragraph" w:customStyle="1" w:styleId="42F83DC0D30246E8B898DFE121DF8162">
    <w:name w:val="42F83DC0D30246E8B898DFE121DF8162"/>
  </w:style>
  <w:style w:type="paragraph" w:customStyle="1" w:styleId="D8C04AAB4ADD4BA38850BDE1D6504924">
    <w:name w:val="D8C04AAB4ADD4BA38850BDE1D6504924"/>
  </w:style>
  <w:style w:type="paragraph" w:customStyle="1" w:styleId="5F8848B951F343B18F7D1F3F19DCEAFF">
    <w:name w:val="5F8848B951F343B18F7D1F3F19DCEAFF"/>
  </w:style>
  <w:style w:type="paragraph" w:customStyle="1" w:styleId="E826E3665C004BB7B2F9C1302347C924">
    <w:name w:val="E826E3665C004BB7B2F9C1302347C924"/>
  </w:style>
  <w:style w:type="paragraph" w:customStyle="1" w:styleId="060D308C754E4ADFB7188619436F8C24">
    <w:name w:val="060D308C754E4ADFB7188619436F8C24"/>
  </w:style>
  <w:style w:type="paragraph" w:customStyle="1" w:styleId="2FF2BBE8925E45A2A6768125B8ECF4C4">
    <w:name w:val="2FF2BBE8925E45A2A6768125B8ECF4C4"/>
  </w:style>
  <w:style w:type="paragraph" w:customStyle="1" w:styleId="BB2A18E4960146819DAFC3E769B86EE9">
    <w:name w:val="BB2A18E4960146819DAFC3E769B86EE9"/>
  </w:style>
  <w:style w:type="paragraph" w:customStyle="1" w:styleId="CC6EE5E1EF854AC9AEAF103A47944601">
    <w:name w:val="CC6EE5E1EF854AC9AEAF103A47944601"/>
  </w:style>
  <w:style w:type="paragraph" w:customStyle="1" w:styleId="7031EF54620D473DB49BF98BDA8B0BC8">
    <w:name w:val="7031EF54620D473DB49BF98BDA8B0BC8"/>
  </w:style>
  <w:style w:type="paragraph" w:customStyle="1" w:styleId="C512C86EACD044799664F6FBD9C31AB2">
    <w:name w:val="C512C86EACD044799664F6FBD9C31AB2"/>
  </w:style>
  <w:style w:type="paragraph" w:customStyle="1" w:styleId="9E3E361F006F4086BBB3F0B878894661">
    <w:name w:val="9E3E361F006F4086BBB3F0B878894661"/>
  </w:style>
  <w:style w:type="paragraph" w:customStyle="1" w:styleId="91B5ECB196E540A59A7664EED12CA82F">
    <w:name w:val="91B5ECB196E540A59A7664EED12CA82F"/>
  </w:style>
  <w:style w:type="paragraph" w:customStyle="1" w:styleId="4D32D2D750A74713A5C09A6EB03E8BCF">
    <w:name w:val="4D32D2D750A74713A5C09A6EB03E8BCF"/>
  </w:style>
  <w:style w:type="paragraph" w:customStyle="1" w:styleId="ADF55C5426CF44F8920DA103A1FAFB5F">
    <w:name w:val="ADF55C5426CF44F8920DA103A1FAFB5F"/>
  </w:style>
  <w:style w:type="paragraph" w:customStyle="1" w:styleId="4E1AABD1CA9347CF91AFD04F02CE0E29">
    <w:name w:val="4E1AABD1CA9347CF91AFD04F02CE0E29"/>
  </w:style>
  <w:style w:type="paragraph" w:customStyle="1" w:styleId="EBAFD4CBE53F475D80C31FCC25762B83">
    <w:name w:val="EBAFD4CBE53F475D80C31FCC25762B83"/>
  </w:style>
  <w:style w:type="paragraph" w:customStyle="1" w:styleId="25367C98C299410F9278995A5B2959BD">
    <w:name w:val="25367C98C299410F9278995A5B2959BD"/>
  </w:style>
  <w:style w:type="paragraph" w:customStyle="1" w:styleId="81626A890CDB4BF39287A296D85F03AD">
    <w:name w:val="81626A890CDB4BF39287A296D85F03AD"/>
  </w:style>
  <w:style w:type="paragraph" w:customStyle="1" w:styleId="C12496F7513641FA89E96C8E7C91BFDB">
    <w:name w:val="C12496F7513641FA89E96C8E7C91BFDB"/>
  </w:style>
  <w:style w:type="paragraph" w:customStyle="1" w:styleId="CF36F0D51D834BC890D8DF4CDA7ED2DD">
    <w:name w:val="CF36F0D51D834BC890D8DF4CDA7ED2DD"/>
  </w:style>
  <w:style w:type="paragraph" w:customStyle="1" w:styleId="94A90F322E754139AA195CD20DD82F6A">
    <w:name w:val="94A90F322E754139AA195CD20DD82F6A"/>
  </w:style>
  <w:style w:type="paragraph" w:customStyle="1" w:styleId="2413634DE54E4169B599560F0E827F45">
    <w:name w:val="2413634DE54E4169B599560F0E827F45"/>
    <w:rsid w:val="004A2E38"/>
  </w:style>
  <w:style w:type="paragraph" w:customStyle="1" w:styleId="39EE5857E9B24C269A2F54BAECF722DB">
    <w:name w:val="39EE5857E9B24C269A2F54BAECF722DB"/>
    <w:rsid w:val="004A2E38"/>
  </w:style>
  <w:style w:type="paragraph" w:customStyle="1" w:styleId="20B67A0A8A5348569B0115B52C668B63">
    <w:name w:val="20B67A0A8A5348569B0115B52C668B63"/>
    <w:rsid w:val="004A2E38"/>
  </w:style>
  <w:style w:type="paragraph" w:customStyle="1" w:styleId="A1292E360F0043D5807D61C3E8BE1FAC">
    <w:name w:val="A1292E360F0043D5807D61C3E8BE1FAC"/>
    <w:rsid w:val="004A2E38"/>
  </w:style>
  <w:style w:type="paragraph" w:customStyle="1" w:styleId="AB2CE771AF1E4800AA2B51CC36D7416C">
    <w:name w:val="AB2CE771AF1E4800AA2B51CC36D7416C"/>
    <w:rsid w:val="004A2E38"/>
  </w:style>
  <w:style w:type="paragraph" w:customStyle="1" w:styleId="1DF129E47B3441A48D9F3934A204040A">
    <w:name w:val="1DF129E47B3441A48D9F3934A204040A"/>
    <w:rsid w:val="004A2E38"/>
  </w:style>
  <w:style w:type="paragraph" w:customStyle="1" w:styleId="6B0D05105B2F440FBF9CF314D818EF61">
    <w:name w:val="6B0D05105B2F440FBF9CF314D818EF61"/>
    <w:rsid w:val="004A2E38"/>
  </w:style>
  <w:style w:type="paragraph" w:customStyle="1" w:styleId="81BB4835709342D4B99EF3BD7E79A131">
    <w:name w:val="81BB4835709342D4B99EF3BD7E79A131"/>
    <w:rsid w:val="004A2E38"/>
  </w:style>
  <w:style w:type="paragraph" w:customStyle="1" w:styleId="F17AFAF43E974ED5AFF5B6237EE59356">
    <w:name w:val="F17AFAF43E974ED5AFF5B6237EE59356"/>
    <w:rsid w:val="004A2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4F3253-66FC-4469-B805-7A4C75D1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MOO.dotx</Template>
  <TotalTime>0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brasileiro, rua porto seguro - Diadema</dc:subject>
  <dc:creator/>
  <cp:keywords/>
  <dc:description>LINKEDIN.COM/VIEIRA-ADAILTON</dc:description>
  <cp:lastModifiedBy/>
  <cp:revision>1</cp:revision>
  <dcterms:created xsi:type="dcterms:W3CDTF">2025-09-24T22:29:00Z</dcterms:created>
  <dcterms:modified xsi:type="dcterms:W3CDTF">2025-09-24T23:30:00Z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